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96" w:rsidRDefault="00820A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Week Starting Sunday</w:t>
      </w:r>
      <w:r w:rsidR="007515C0">
        <w:rPr>
          <w:rFonts w:ascii="Arial" w:hAnsi="Arial" w:cs="Arial"/>
        </w:rPr>
        <w:t xml:space="preserve"> 8/31/14</w:t>
      </w:r>
    </w:p>
    <w:p w:rsidR="00870F96" w:rsidRDefault="00870F96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065316" w:rsidTr="00065316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65316" w:rsidRDefault="00065316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65316" w:rsidRDefault="00D70B5D">
            <w:pPr>
              <w:pStyle w:val="Heading1"/>
            </w:pPr>
            <w:r>
              <w:t>Read/</w:t>
            </w:r>
            <w:r w:rsidR="00065316">
              <w:t>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65316" w:rsidRDefault="00065316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65316" w:rsidRDefault="00065316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65316" w:rsidRDefault="00065316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65316" w:rsidRDefault="00065316" w:rsidP="000653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Quiz</w:t>
            </w:r>
            <w:r w:rsidR="00F9443D">
              <w:rPr>
                <w:b/>
                <w:bCs/>
                <w:color w:val="FFFFFF"/>
              </w:rPr>
              <w:t>/Exam</w:t>
            </w:r>
            <w:r>
              <w:rPr>
                <w:b/>
                <w:bCs/>
                <w:color w:val="FFFFFF"/>
              </w:rPr>
              <w:t xml:space="preserve"> Due </w:t>
            </w:r>
          </w:p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Pr="00065316" w:rsidRDefault="00820AC1" w:rsidP="00820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 8/31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r>
              <w:t>IS360 Intro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820AC1">
              <w:rPr>
                <w:rFonts w:ascii="Arial" w:hAnsi="Arial" w:cs="Arial"/>
              </w:rPr>
              <w:t xml:space="preserve"> 9/1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83C83">
            <w:r>
              <w:t>MATH215 Intro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F944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820AC1">
              <w:rPr>
                <w:rFonts w:ascii="Arial" w:hAnsi="Arial" w:cs="Arial"/>
              </w:rPr>
              <w:t xml:space="preserve"> 9/2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D70B5D">
            <w:r>
              <w:t xml:space="preserve">IS360 Assignment1  </w:t>
            </w:r>
          </w:p>
          <w:p w:rsidR="000D4F49" w:rsidRDefault="000D4F49" w:rsidP="00D70B5D"/>
          <w:p w:rsidR="000D4F49" w:rsidRPr="00D70B5D" w:rsidRDefault="000D4F49" w:rsidP="00D70B5D">
            <w:pPr>
              <w:ind w:firstLine="720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6E1AFA">
            <w:r>
              <w:t>IS210 Intro and Course Survey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6E1AFA">
            <w:r>
              <w:t>IS210  Quiz 1</w:t>
            </w:r>
          </w:p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820AC1">
              <w:rPr>
                <w:rFonts w:ascii="Arial" w:hAnsi="Arial" w:cs="Arial"/>
              </w:rPr>
              <w:t xml:space="preserve"> 9/3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  <w:r w:rsidR="00820AC1">
              <w:rPr>
                <w:rFonts w:ascii="Arial" w:hAnsi="Arial" w:cs="Arial"/>
              </w:rPr>
              <w:t xml:space="preserve"> 9/4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Pr="006E1AFA" w:rsidRDefault="006E1AFA" w:rsidP="006E1AFA">
            <w:r>
              <w:t>IS210 Homework 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r>
              <w:t>IS360 Discuss Project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  <w:r w:rsidR="00820AC1">
              <w:rPr>
                <w:rFonts w:ascii="Arial" w:hAnsi="Arial" w:cs="Arial"/>
              </w:rPr>
              <w:t xml:space="preserve"> 9/5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857D0E">
            <w:r>
              <w:t>IS360 Quiz2</w:t>
            </w:r>
          </w:p>
        </w:tc>
      </w:tr>
      <w:tr w:rsidR="000D4F49" w:rsidTr="00065316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  <w:r w:rsidR="00820AC1">
              <w:rPr>
                <w:rFonts w:ascii="Arial" w:hAnsi="Arial" w:cs="Arial"/>
              </w:rPr>
              <w:t xml:space="preserve"> 9/6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775B8">
            <w:r>
              <w:t>IS360 Respond to classmate and vote for project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/>
        </w:tc>
      </w:tr>
    </w:tbl>
    <w:p w:rsidR="00F9443D" w:rsidRDefault="00820AC1" w:rsidP="00F944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Starting</w:t>
      </w:r>
      <w:r w:rsidR="00F9443D">
        <w:rPr>
          <w:rFonts w:ascii="Arial" w:hAnsi="Arial" w:cs="Arial"/>
        </w:rPr>
        <w:t xml:space="preserve"> Sunday 9/7/14</w:t>
      </w:r>
    </w:p>
    <w:p w:rsidR="00F9443D" w:rsidRDefault="00F9443D" w:rsidP="00F9443D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F9443D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D70B5D" w:rsidP="00A775B8">
            <w:pPr>
              <w:pStyle w:val="Heading1"/>
            </w:pPr>
            <w:r>
              <w:t>Read/</w:t>
            </w:r>
            <w:r w:rsidR="00F9443D">
              <w:t>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  <w:r w:rsidR="00820AC1">
              <w:rPr>
                <w:rFonts w:ascii="Arial" w:hAnsi="Arial" w:cs="Arial"/>
              </w:rPr>
              <w:t xml:space="preserve"> 9/7</w:t>
            </w:r>
          </w:p>
          <w:p w:rsidR="000D4F49" w:rsidRPr="00065316" w:rsidRDefault="000D4F49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952FB6" w:rsidP="00A775B8">
            <w:r>
              <w:t>IS210 Reflections and 2 classmate responses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B84D0B" w:rsidP="00A775B8">
            <w:r>
              <w:t>IS210 Quiz 2</w:t>
            </w:r>
          </w:p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820AC1">
              <w:rPr>
                <w:rFonts w:ascii="Arial" w:hAnsi="Arial" w:cs="Arial"/>
              </w:rPr>
              <w:t>9/8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83C83" w:rsidP="00A775B8">
            <w:r>
              <w:t>MATH215 Homework1</w:t>
            </w:r>
          </w:p>
          <w:p w:rsidR="00B84D0B" w:rsidRDefault="00B84D0B" w:rsidP="00A775B8"/>
          <w:p w:rsidR="00B84D0B" w:rsidRDefault="00B84D0B" w:rsidP="00B84D0B">
            <w:pPr>
              <w:tabs>
                <w:tab w:val="left" w:pos="1260"/>
              </w:tabs>
            </w:pPr>
            <w:r>
              <w:t>IS210 Homework 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83C83" w:rsidP="00A775B8">
            <w:r>
              <w:t>MATH215 Lab 1</w:t>
            </w:r>
          </w:p>
          <w:p w:rsidR="00F7393E" w:rsidRDefault="00F7393E" w:rsidP="00A775B8">
            <w:r>
              <w:t>2 Student Responses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820AC1">
              <w:rPr>
                <w:rFonts w:ascii="Arial" w:hAnsi="Arial" w:cs="Arial"/>
              </w:rPr>
              <w:t xml:space="preserve"> 9/9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 Assignment 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820AC1">
              <w:rPr>
                <w:rFonts w:ascii="Arial" w:hAnsi="Arial" w:cs="Arial"/>
              </w:rPr>
              <w:t xml:space="preserve"> 9/10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  <w:r w:rsidR="00820AC1">
              <w:rPr>
                <w:rFonts w:ascii="Arial" w:hAnsi="Arial" w:cs="Arial"/>
              </w:rPr>
              <w:t xml:space="preserve"> 9/11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857D0E" w:rsidP="00A775B8">
            <w:r>
              <w:t>IS360 Assignment 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 Team Project</w:t>
            </w:r>
            <w:r w:rsidR="00857D0E">
              <w:t xml:space="preserve"> Report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  <w:r w:rsidR="00820AC1">
              <w:rPr>
                <w:rFonts w:ascii="Arial" w:hAnsi="Arial" w:cs="Arial"/>
              </w:rPr>
              <w:t xml:space="preserve"> 9/12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8E109B" w:rsidP="00A775B8">
            <w:r>
              <w:t>IS360 Quiz 3</w:t>
            </w:r>
          </w:p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  <w:r w:rsidR="00820AC1">
              <w:rPr>
                <w:rFonts w:ascii="Arial" w:hAnsi="Arial" w:cs="Arial"/>
              </w:rPr>
              <w:t xml:space="preserve"> 9/13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</w:tbl>
    <w:p w:rsidR="00F9443D" w:rsidRDefault="00820AC1" w:rsidP="00F944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 xml:space="preserve">Week Starting </w:t>
      </w:r>
      <w:r w:rsidR="00F9443D">
        <w:rPr>
          <w:rFonts w:ascii="Arial" w:hAnsi="Arial" w:cs="Arial"/>
        </w:rPr>
        <w:t>Sunday 9/14/14</w:t>
      </w:r>
    </w:p>
    <w:p w:rsidR="00F9443D" w:rsidRDefault="00F9443D" w:rsidP="00F9443D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F9443D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36270A" w:rsidP="00A775B8">
            <w:pPr>
              <w:pStyle w:val="Heading1"/>
            </w:pPr>
            <w:r>
              <w:t>Read/</w:t>
            </w:r>
            <w:r w:rsidR="00F9443D">
              <w:t>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9443D" w:rsidRDefault="00F9443D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  <w:r w:rsidR="00820AC1">
              <w:rPr>
                <w:rFonts w:ascii="Arial" w:hAnsi="Arial" w:cs="Arial"/>
              </w:rPr>
              <w:t xml:space="preserve"> 9/14</w:t>
            </w:r>
          </w:p>
          <w:p w:rsidR="000D4F49" w:rsidRPr="00065316" w:rsidRDefault="000D4F49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775B8" w:rsidP="00A775B8">
            <w:r>
              <w:t>IS360 Group 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820AC1" w:rsidP="00A775B8">
            <w:r>
              <w:t>IS210 Quiz3</w:t>
            </w:r>
          </w:p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820AC1">
              <w:rPr>
                <w:rFonts w:ascii="Arial" w:hAnsi="Arial" w:cs="Arial"/>
              </w:rPr>
              <w:t xml:space="preserve"> 9/15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83C83" w:rsidP="00820AC1">
            <w:r>
              <w:t>MATH215 Homework2</w:t>
            </w:r>
          </w:p>
          <w:p w:rsidR="00820AC1" w:rsidRPr="00A83C83" w:rsidRDefault="00820AC1" w:rsidP="00820AC1">
            <w:r>
              <w:t>IS210 Homework3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A83C83" w:rsidP="00A775B8">
            <w:r>
              <w:t>MATH215 Lab 2</w:t>
            </w:r>
          </w:p>
          <w:p w:rsidR="00F7393E" w:rsidRDefault="00F7393E" w:rsidP="00A775B8">
            <w:r>
              <w:t>2 Student Responses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20AC1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820AC1">
              <w:rPr>
                <w:rFonts w:ascii="Arial" w:hAnsi="Arial" w:cs="Arial"/>
              </w:rPr>
              <w:t xml:space="preserve"> 9/16</w:t>
            </w:r>
          </w:p>
          <w:p w:rsidR="000D4F49" w:rsidRPr="00820AC1" w:rsidRDefault="00820AC1" w:rsidP="00820A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764CEF" w:rsidP="00A775B8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857D0E" w:rsidP="00A775B8">
            <w:r>
              <w:t>IS360 Project 1</w:t>
            </w:r>
          </w:p>
          <w:p w:rsidR="00857D0E" w:rsidRDefault="00857D0E" w:rsidP="00A775B8">
            <w:r>
              <w:t>IS360 Assignment 3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820AC1">
              <w:rPr>
                <w:rFonts w:ascii="Arial" w:hAnsi="Arial" w:cs="Arial"/>
              </w:rPr>
              <w:t xml:space="preserve"> 9/17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764CEF" w:rsidP="00A775B8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0D4F49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  <w:r w:rsidR="00820AC1">
              <w:rPr>
                <w:rFonts w:ascii="Arial" w:hAnsi="Arial" w:cs="Arial"/>
              </w:rPr>
              <w:t xml:space="preserve"> 9/18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8F5DEF" w:rsidP="00A775B8">
            <w:r>
              <w:t>IS360 Discussion 4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D4F49" w:rsidRDefault="000D4F49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  <w:r w:rsidR="00820AC1">
              <w:rPr>
                <w:rFonts w:ascii="Arial" w:hAnsi="Arial" w:cs="Arial"/>
              </w:rPr>
              <w:t xml:space="preserve"> 9/19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8F5DEF" w:rsidP="00A775B8">
            <w:r>
              <w:t>IS360 Quiz 4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  <w:r w:rsidR="00820AC1">
              <w:rPr>
                <w:rFonts w:ascii="Arial" w:hAnsi="Arial" w:cs="Arial"/>
              </w:rPr>
              <w:t xml:space="preserve"> 9/20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D70B5D" w:rsidRDefault="00820AC1" w:rsidP="00D70B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Starting</w:t>
      </w:r>
      <w:r w:rsidR="00D70B5D">
        <w:rPr>
          <w:rFonts w:ascii="Arial" w:hAnsi="Arial" w:cs="Arial"/>
        </w:rPr>
        <w:t xml:space="preserve"> Sunday </w:t>
      </w:r>
      <w:r w:rsidR="003E5FAA">
        <w:rPr>
          <w:rFonts w:ascii="Arial" w:hAnsi="Arial" w:cs="Arial"/>
        </w:rPr>
        <w:t>9/21</w:t>
      </w:r>
      <w:r w:rsidR="00D70B5D">
        <w:rPr>
          <w:rFonts w:ascii="Arial" w:hAnsi="Arial" w:cs="Arial"/>
        </w:rPr>
        <w:t>/14</w:t>
      </w:r>
    </w:p>
    <w:p w:rsidR="00D70B5D" w:rsidRDefault="00D70B5D" w:rsidP="00D70B5D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D70B5D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36270A" w:rsidP="00A775B8">
            <w:pPr>
              <w:pStyle w:val="Heading1"/>
            </w:pPr>
            <w:r>
              <w:t>Read/</w:t>
            </w:r>
            <w:r w:rsidR="00D70B5D">
              <w:t>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  <w:r w:rsidR="00820AC1">
              <w:rPr>
                <w:rFonts w:ascii="Arial" w:hAnsi="Arial" w:cs="Arial"/>
              </w:rPr>
              <w:t xml:space="preserve"> 9/21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197C97" w:rsidP="00A775B8">
            <w:r>
              <w:t>IS210 Quiz4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820AC1">
              <w:rPr>
                <w:rFonts w:ascii="Arial" w:hAnsi="Arial" w:cs="Arial"/>
              </w:rPr>
              <w:t xml:space="preserve"> 9/22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r>
              <w:t>MATH215 Homework3</w:t>
            </w:r>
          </w:p>
          <w:p w:rsidR="00197C97" w:rsidRDefault="00197C97" w:rsidP="00A775B8">
            <w:r>
              <w:t>IS210 Homework4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r>
              <w:t>MATH215 Lab 3</w:t>
            </w:r>
          </w:p>
          <w:p w:rsidR="00764CEF" w:rsidRDefault="00764CEF" w:rsidP="00A775B8">
            <w:r>
              <w:t>2 Student Responses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r>
              <w:t>MATH215 Exam 1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820AC1">
              <w:rPr>
                <w:rFonts w:ascii="Arial" w:hAnsi="Arial" w:cs="Arial"/>
              </w:rPr>
              <w:t xml:space="preserve"> 9/23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F5DEF" w:rsidRDefault="008F5DEF" w:rsidP="008F5DEF">
            <w:r>
              <w:t>IS30 Assignment 4</w:t>
            </w:r>
          </w:p>
          <w:p w:rsidR="00764CEF" w:rsidRPr="008F5DEF" w:rsidRDefault="00764CEF" w:rsidP="008F5DEF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820AC1">
              <w:rPr>
                <w:rFonts w:ascii="Arial" w:hAnsi="Arial" w:cs="Arial"/>
              </w:rPr>
              <w:t xml:space="preserve"> 9/24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DF6686" w:rsidP="00A775B8">
            <w:r>
              <w:t>IS210EXAM1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  <w:r w:rsidR="00820AC1">
              <w:rPr>
                <w:rFonts w:ascii="Arial" w:hAnsi="Arial" w:cs="Arial"/>
              </w:rPr>
              <w:t xml:space="preserve"> 9/25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  <w:r w:rsidR="00820AC1">
              <w:rPr>
                <w:rFonts w:ascii="Arial" w:hAnsi="Arial" w:cs="Arial"/>
              </w:rPr>
              <w:t xml:space="preserve"> 9/26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  <w:r w:rsidR="00820AC1">
              <w:rPr>
                <w:rFonts w:ascii="Arial" w:hAnsi="Arial" w:cs="Arial"/>
              </w:rPr>
              <w:t xml:space="preserve"> 9/27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864D5A" w:rsidP="00A775B8">
            <w:r>
              <w:t>IS360 QUIZ5</w:t>
            </w:r>
          </w:p>
        </w:tc>
      </w:tr>
    </w:tbl>
    <w:p w:rsidR="00D70B5D" w:rsidRDefault="000A7160" w:rsidP="00D70B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Starting</w:t>
      </w:r>
      <w:r w:rsidR="00D70B5D">
        <w:rPr>
          <w:rFonts w:ascii="Arial" w:hAnsi="Arial" w:cs="Arial"/>
        </w:rPr>
        <w:t xml:space="preserve"> </w:t>
      </w:r>
      <w:r w:rsidR="00597451">
        <w:rPr>
          <w:rFonts w:ascii="Arial" w:hAnsi="Arial" w:cs="Arial"/>
        </w:rPr>
        <w:t>9/28</w:t>
      </w:r>
      <w:r w:rsidR="00D70B5D">
        <w:rPr>
          <w:rFonts w:ascii="Arial" w:hAnsi="Arial" w:cs="Arial"/>
        </w:rPr>
        <w:t>/14</w:t>
      </w:r>
    </w:p>
    <w:p w:rsidR="00D70B5D" w:rsidRDefault="00D70B5D" w:rsidP="00D70B5D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D70B5D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36270A" w:rsidP="00A775B8">
            <w:pPr>
              <w:pStyle w:val="Heading1"/>
            </w:pPr>
            <w:r>
              <w:t>Read/</w:t>
            </w:r>
            <w:r w:rsidR="00D70B5D">
              <w:t>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70B5D" w:rsidRDefault="00D70B5D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  <w:r w:rsidR="000A7160">
              <w:rPr>
                <w:rFonts w:ascii="Arial" w:hAnsi="Arial" w:cs="Arial"/>
              </w:rPr>
              <w:t xml:space="preserve"> 9/28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8F5DEF" w:rsidP="00A775B8">
            <w:r>
              <w:t>IS360 Group Assignment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864D5A" w:rsidP="00A775B8">
            <w:r>
              <w:t>IS360 DISCUSSION5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F33F35" w:rsidP="00A775B8">
            <w:r>
              <w:t>IS210 QUIZ5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0A7160">
              <w:rPr>
                <w:rFonts w:ascii="Arial" w:hAnsi="Arial" w:cs="Arial"/>
              </w:rPr>
              <w:t xml:space="preserve"> 9/29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F33F35" w:rsidP="00A775B8">
            <w:r>
              <w:t>IS210 ASSIGNMENT5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0A7160">
              <w:rPr>
                <w:rFonts w:ascii="Arial" w:hAnsi="Arial" w:cs="Arial"/>
              </w:rPr>
              <w:t xml:space="preserve"> 9/30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864D5A" w:rsidP="00A775B8">
            <w:r>
              <w:t>IS360 ASSIGNMENT5</w:t>
            </w:r>
          </w:p>
          <w:p w:rsidR="00864D5A" w:rsidRDefault="00864D5A" w:rsidP="00A775B8">
            <w:r>
              <w:t>IS360 PROJECT2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0A7160">
              <w:rPr>
                <w:rFonts w:ascii="Arial" w:hAnsi="Arial" w:cs="Arial"/>
              </w:rPr>
              <w:t xml:space="preserve"> 10/1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  <w:r w:rsidR="000A7160">
              <w:rPr>
                <w:rFonts w:ascii="Arial" w:hAnsi="Arial" w:cs="Arial"/>
              </w:rPr>
              <w:t xml:space="preserve"> 10/2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  <w:r w:rsidR="000A7160">
              <w:rPr>
                <w:rFonts w:ascii="Arial" w:hAnsi="Arial" w:cs="Arial"/>
              </w:rPr>
              <w:t xml:space="preserve"> 10/3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  <w:r w:rsidR="000A7160">
              <w:rPr>
                <w:rFonts w:ascii="Arial" w:hAnsi="Arial" w:cs="Arial"/>
              </w:rPr>
              <w:t xml:space="preserve"> 10/4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DF6686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Starting</w:t>
      </w:r>
      <w:r w:rsidR="0036270A">
        <w:rPr>
          <w:rFonts w:ascii="Arial" w:hAnsi="Arial" w:cs="Arial"/>
        </w:rPr>
        <w:t xml:space="preserve"> Sunda</w:t>
      </w:r>
      <w:r>
        <w:rPr>
          <w:rFonts w:ascii="Arial" w:hAnsi="Arial" w:cs="Arial"/>
        </w:rPr>
        <w:t>y 10/5</w:t>
      </w:r>
      <w:r w:rsidR="0036270A">
        <w:rPr>
          <w:rFonts w:ascii="Arial" w:hAnsi="Arial" w:cs="Arial"/>
        </w:rPr>
        <w:t>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  <w:r w:rsidR="00DF6686">
              <w:rPr>
                <w:rFonts w:ascii="Arial" w:hAnsi="Arial" w:cs="Arial"/>
              </w:rPr>
              <w:t xml:space="preserve"> 10/5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DF6686">
              <w:rPr>
                <w:rFonts w:ascii="Arial" w:hAnsi="Arial" w:cs="Arial"/>
              </w:rPr>
              <w:t xml:space="preserve"> 10/6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DF6686" w:rsidP="00A775B8">
            <w:r>
              <w:t>MATH210 HOMEWORK4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DF6686" w:rsidP="00A775B8">
            <w:r>
              <w:t>MATH210 LAB4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  <w:r w:rsidR="00DF6686">
              <w:rPr>
                <w:rFonts w:ascii="Arial" w:hAnsi="Arial" w:cs="Arial"/>
              </w:rPr>
              <w:t xml:space="preserve"> 10/7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DF6686">
              <w:rPr>
                <w:rFonts w:ascii="Arial" w:hAnsi="Arial" w:cs="Arial"/>
              </w:rPr>
              <w:t xml:space="preserve"> 10/8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  <w:r w:rsidR="00DF6686">
              <w:rPr>
                <w:rFonts w:ascii="Arial" w:hAnsi="Arial" w:cs="Arial"/>
              </w:rPr>
              <w:t xml:space="preserve"> 10/9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  <w:r w:rsidR="00DF6686">
              <w:rPr>
                <w:rFonts w:ascii="Arial" w:hAnsi="Arial" w:cs="Arial"/>
              </w:rPr>
              <w:t xml:space="preserve"> 10/10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  <w:r w:rsidR="00DF6686">
              <w:rPr>
                <w:rFonts w:ascii="Arial" w:hAnsi="Arial" w:cs="Arial"/>
              </w:rPr>
              <w:t xml:space="preserve"> 10/11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Pr="00764CEF" w:rsidRDefault="00764CEF" w:rsidP="00764CEF">
      <w:pPr>
        <w:tabs>
          <w:tab w:val="left" w:pos="1476"/>
        </w:tabs>
        <w:rPr>
          <w:rFonts w:ascii="Arial" w:hAnsi="Arial" w:cs="Arial"/>
          <w:sz w:val="32"/>
          <w:szCs w:val="32"/>
        </w:rPr>
      </w:pPr>
      <w:r w:rsidRPr="00764CEF">
        <w:rPr>
          <w:rFonts w:ascii="Arial" w:hAnsi="Arial" w:cs="Arial"/>
          <w:sz w:val="32"/>
          <w:szCs w:val="32"/>
        </w:rPr>
        <w:tab/>
      </w: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RPr="00764CEF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Pr="00764CEF" w:rsidRDefault="0036270A" w:rsidP="00A775B8">
            <w:pPr>
              <w:rPr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Pr="00764CEF" w:rsidRDefault="0036270A" w:rsidP="00A775B8">
            <w:pPr>
              <w:pStyle w:val="Heading1"/>
              <w:rPr>
                <w:b w:val="0"/>
              </w:rPr>
            </w:pPr>
            <w:r w:rsidRPr="00764CEF">
              <w:rPr>
                <w:b w:val="0"/>
              </w:rP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Pr="00764CEF" w:rsidRDefault="0036270A" w:rsidP="00A775B8">
            <w:pPr>
              <w:pStyle w:val="Heading1"/>
              <w:rPr>
                <w:b w:val="0"/>
              </w:rPr>
            </w:pPr>
            <w:r w:rsidRPr="00764CEF">
              <w:rPr>
                <w:b w:val="0"/>
              </w:rP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Pr="00764CEF" w:rsidRDefault="0036270A" w:rsidP="00A775B8">
            <w:pPr>
              <w:pStyle w:val="Heading1"/>
              <w:rPr>
                <w:b w:val="0"/>
              </w:rPr>
            </w:pPr>
            <w:r w:rsidRPr="00764CEF">
              <w:rPr>
                <w:b w:val="0"/>
              </w:rP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Pr="00764CEF" w:rsidRDefault="0036270A" w:rsidP="00A775B8">
            <w:pPr>
              <w:rPr>
                <w:rFonts w:ascii="Arial" w:hAnsi="Arial" w:cs="Arial"/>
                <w:bCs/>
                <w:color w:val="FFFFFF"/>
              </w:rPr>
            </w:pPr>
            <w:r w:rsidRPr="00764CEF">
              <w:rPr>
                <w:rFonts w:ascii="Arial" w:hAnsi="Arial" w:cs="Arial"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Pr="00764CEF" w:rsidRDefault="0036270A" w:rsidP="00A775B8">
            <w:pPr>
              <w:rPr>
                <w:bCs/>
                <w:color w:val="FFFFFF"/>
              </w:rPr>
            </w:pPr>
            <w:r w:rsidRPr="00764CEF">
              <w:rPr>
                <w:bCs/>
                <w:color w:val="FFFFFF"/>
              </w:rPr>
              <w:t xml:space="preserve">Quiz/Exam Due </w:t>
            </w:r>
          </w:p>
        </w:tc>
      </w:tr>
      <w:tr w:rsidR="00764CEF" w:rsidRP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Pr="00764CEF" w:rsidRDefault="00764CEF" w:rsidP="00A775B8">
            <w:pPr>
              <w:rPr>
                <w:rFonts w:ascii="Arial" w:hAnsi="Arial" w:cs="Arial"/>
              </w:rPr>
            </w:pPr>
            <w:r w:rsidRPr="00764CEF">
              <w:rPr>
                <w:rFonts w:ascii="Arial" w:hAnsi="Arial" w:cs="Arial"/>
              </w:rPr>
              <w:t>Sunday</w:t>
            </w:r>
          </w:p>
          <w:p w:rsidR="00764CEF" w:rsidRPr="00764CEF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P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P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P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P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36270A" w:rsidRDefault="0036270A" w:rsidP="003627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>Week Ending Sunday 9/28/14</w:t>
      </w:r>
    </w:p>
    <w:p w:rsidR="0036270A" w:rsidRDefault="0036270A" w:rsidP="0036270A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2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2160"/>
        <w:gridCol w:w="2160"/>
        <w:gridCol w:w="2160"/>
        <w:gridCol w:w="2160"/>
      </w:tblGrid>
      <w:tr w:rsidR="0036270A" w:rsidTr="00A775B8"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Read/Work On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Assignment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pStyle w:val="Heading1"/>
            </w:pPr>
            <w:r>
              <w:t>Homework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Blackboard Due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270A" w:rsidRDefault="0036270A" w:rsidP="00A775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Quiz/Exam Due </w:t>
            </w:r>
          </w:p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764CEF" w:rsidRPr="00065316" w:rsidRDefault="00764CEF" w:rsidP="00A775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IS360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MATH215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REVIEW ALL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  <w:tr w:rsidR="00764CEF" w:rsidTr="00A775B8">
        <w:trPr>
          <w:trHeight w:val="1080"/>
        </w:trPr>
        <w:tc>
          <w:tcPr>
            <w:tcW w:w="1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9D03AE">
            <w:r>
              <w:t>IS210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64CEF" w:rsidRDefault="00764CEF" w:rsidP="00A775B8"/>
        </w:tc>
      </w:tr>
    </w:tbl>
    <w:p w:rsidR="007515C0" w:rsidRPr="007515C0" w:rsidRDefault="007515C0" w:rsidP="0036270A">
      <w:pPr>
        <w:rPr>
          <w:rFonts w:ascii="Arial" w:hAnsi="Arial" w:cs="Arial"/>
          <w:sz w:val="28"/>
          <w:szCs w:val="28"/>
        </w:rPr>
      </w:pPr>
    </w:p>
    <w:sectPr w:rsidR="007515C0" w:rsidRPr="007515C0" w:rsidSect="0006531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62" w:rsidRDefault="001F2C62" w:rsidP="007515C0">
      <w:r>
        <w:separator/>
      </w:r>
    </w:p>
  </w:endnote>
  <w:endnote w:type="continuationSeparator" w:id="0">
    <w:p w:rsidR="001F2C62" w:rsidRDefault="001F2C62" w:rsidP="0075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62" w:rsidRDefault="001F2C62" w:rsidP="007515C0">
      <w:r>
        <w:separator/>
      </w:r>
    </w:p>
  </w:footnote>
  <w:footnote w:type="continuationSeparator" w:id="0">
    <w:p w:rsidR="001F2C62" w:rsidRDefault="001F2C62" w:rsidP="00751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16"/>
    <w:rsid w:val="00065316"/>
    <w:rsid w:val="0009749C"/>
    <w:rsid w:val="000A7160"/>
    <w:rsid w:val="000D4F49"/>
    <w:rsid w:val="00197C97"/>
    <w:rsid w:val="001F2C62"/>
    <w:rsid w:val="00220D39"/>
    <w:rsid w:val="002D69DD"/>
    <w:rsid w:val="0036270A"/>
    <w:rsid w:val="003842D4"/>
    <w:rsid w:val="003E5FAA"/>
    <w:rsid w:val="00597451"/>
    <w:rsid w:val="006E1AFA"/>
    <w:rsid w:val="007515C0"/>
    <w:rsid w:val="00764CEF"/>
    <w:rsid w:val="00820AC1"/>
    <w:rsid w:val="00857D0E"/>
    <w:rsid w:val="00864D5A"/>
    <w:rsid w:val="00870F96"/>
    <w:rsid w:val="008E109B"/>
    <w:rsid w:val="008F5DEF"/>
    <w:rsid w:val="00952FB6"/>
    <w:rsid w:val="00A775B8"/>
    <w:rsid w:val="00A83C83"/>
    <w:rsid w:val="00B84D0B"/>
    <w:rsid w:val="00D53764"/>
    <w:rsid w:val="00D70B5D"/>
    <w:rsid w:val="00DF6686"/>
    <w:rsid w:val="00EC1D3A"/>
    <w:rsid w:val="00F33F35"/>
    <w:rsid w:val="00F7393E"/>
    <w:rsid w:val="00F744B8"/>
    <w:rsid w:val="00F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  <w:szCs w:val="32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1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5C0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51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5C0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  <w:szCs w:val="32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1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5C0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51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5C0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ment\AppData\Roaming\Microsoft\Templates\EdWorld_HomeworkAssignEl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B090-37F6-4B07-B2CA-1DD751DA2C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1D3A9D-87CD-4CDC-B329-7FD78215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EdWorld_HomeworkAssignElem.dotx</Template>
  <TotalTime>28</TotalTime>
  <Pages>16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Development</dc:creator>
  <cp:lastModifiedBy>Development</cp:lastModifiedBy>
  <cp:revision>3</cp:revision>
  <cp:lastPrinted>2014-09-16T19:58:00Z</cp:lastPrinted>
  <dcterms:created xsi:type="dcterms:W3CDTF">2014-09-16T20:10:00Z</dcterms:created>
  <dcterms:modified xsi:type="dcterms:W3CDTF">2014-09-23T02:43:00Z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TC018858559991</vt:lpwstr>
  </property>
</Properties>
</file>